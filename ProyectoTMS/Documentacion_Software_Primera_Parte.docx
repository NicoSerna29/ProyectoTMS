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061BADD8" w:rsidR="00977C94" w:rsidRPr="00190194" w:rsidRDefault="005327D5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Admi Optica</w:t>
      </w:r>
    </w:p>
    <w:p w14:paraId="6A2794EE" w14:textId="23BBBEF6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0A18FFE4" w:rsidR="001561AE" w:rsidRPr="00190194" w:rsidRDefault="00A87CE0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SISTEMA DE ADMINISTRACION DE TIENDA OPTICA</w:t>
      </w: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62"/>
        <w:gridCol w:w="3271"/>
        <w:gridCol w:w="2838"/>
      </w:tblGrid>
      <w:tr w:rsidR="0070191C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70191C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7CE123F" w:rsidR="0070191C" w:rsidRPr="006C00D9" w:rsidRDefault="00A87CE0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Serna Nicolas</w:t>
            </w:r>
          </w:p>
        </w:tc>
        <w:tc>
          <w:tcPr>
            <w:tcW w:w="3308" w:type="dxa"/>
          </w:tcPr>
          <w:p w14:paraId="6F39C71D" w14:textId="690A8F56" w:rsidR="0070191C" w:rsidRPr="006C00D9" w:rsidRDefault="00A87CE0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A87CE0">
              <w:rPr>
                <w:rFonts w:ascii="Times New Roman" w:hAnsi="Times New Roman"/>
              </w:rPr>
              <w:t>n.serna@utp.edu.co</w:t>
            </w:r>
          </w:p>
        </w:tc>
        <w:tc>
          <w:tcPr>
            <w:tcW w:w="3008" w:type="dxa"/>
          </w:tcPr>
          <w:p w14:paraId="159F46D8" w14:textId="5F62B631" w:rsidR="0070191C" w:rsidRPr="006C00D9" w:rsidRDefault="00A87CE0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 y diseñador</w:t>
            </w:r>
          </w:p>
        </w:tc>
      </w:tr>
      <w:tr w:rsidR="0070191C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6CF6EAF" w:rsidR="0070191C" w:rsidRPr="006C00D9" w:rsidRDefault="00A87CE0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 C Mateo</w:t>
            </w:r>
          </w:p>
        </w:tc>
        <w:tc>
          <w:tcPr>
            <w:tcW w:w="3308" w:type="dxa"/>
          </w:tcPr>
          <w:p w14:paraId="16CD7A02" w14:textId="1C532435" w:rsidR="0070191C" w:rsidRPr="006C00D9" w:rsidRDefault="00A87CE0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Mateo.cifuentes@utp.edu.co</w:t>
            </w:r>
          </w:p>
        </w:tc>
        <w:tc>
          <w:tcPr>
            <w:tcW w:w="3008" w:type="dxa"/>
          </w:tcPr>
          <w:p w14:paraId="4E4D52E7" w14:textId="35A2BD22" w:rsidR="0070191C" w:rsidRPr="006C00D9" w:rsidRDefault="00A87CE0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Programador y líder</w:t>
            </w:r>
          </w:p>
        </w:tc>
      </w:tr>
      <w:tr w:rsidR="0070191C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77777777" w:rsidR="0070191C" w:rsidRPr="006C00D9" w:rsidRDefault="0070191C" w:rsidP="001561AE">
            <w:pPr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4B008C95" w14:textId="77777777" w:rsidR="0070191C" w:rsidRPr="006C00D9" w:rsidRDefault="0070191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0182B6E9" w14:textId="18E2AC81" w:rsidR="0070191C" w:rsidRPr="006C00D9" w:rsidRDefault="0070191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7777777" w:rsidR="0070191C" w:rsidRPr="006C00D9" w:rsidRDefault="0070191C" w:rsidP="001561AE">
            <w:pPr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5B383F2D" w14:textId="77777777" w:rsidR="0070191C" w:rsidRPr="006C00D9" w:rsidRDefault="0070191C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5770278C" w14:textId="0EFB56A9" w:rsidR="0070191C" w:rsidRPr="006C00D9" w:rsidRDefault="0070191C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0191C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7777777" w:rsidR="0070191C" w:rsidRPr="006C00D9" w:rsidRDefault="0070191C" w:rsidP="001561AE">
            <w:pPr>
              <w:rPr>
                <w:rFonts w:ascii="Times New Roman" w:hAnsi="Times New Roman"/>
              </w:rPr>
            </w:pPr>
          </w:p>
        </w:tc>
        <w:tc>
          <w:tcPr>
            <w:tcW w:w="3308" w:type="dxa"/>
          </w:tcPr>
          <w:p w14:paraId="76B92AF7" w14:textId="77777777" w:rsidR="0070191C" w:rsidRPr="006C00D9" w:rsidRDefault="0070191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3008" w:type="dxa"/>
          </w:tcPr>
          <w:p w14:paraId="4089353E" w14:textId="4576B98D" w:rsidR="0070191C" w:rsidRPr="006C00D9" w:rsidRDefault="0070191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1B18B8F9" w14:textId="385BB97F" w:rsidR="00876601" w:rsidRDefault="00977C94" w:rsidP="00876601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A87CE0">
        <w:rPr>
          <w:rFonts w:ascii="Times New Roman" w:hAnsi="Times New Roman"/>
        </w:rPr>
        <w:t>03</w:t>
      </w:r>
      <w:r w:rsidRPr="006C00D9">
        <w:rPr>
          <w:rFonts w:ascii="Times New Roman" w:hAnsi="Times New Roman"/>
        </w:rPr>
        <w:t>/</w:t>
      </w:r>
      <w:r w:rsidR="00A87CE0">
        <w:rPr>
          <w:rFonts w:ascii="Times New Roman" w:hAnsi="Times New Roman"/>
        </w:rPr>
        <w:t>06</w:t>
      </w:r>
      <w:r w:rsidRPr="006C00D9">
        <w:rPr>
          <w:rFonts w:ascii="Times New Roman" w:hAnsi="Times New Roman"/>
        </w:rPr>
        <w:t>/20</w:t>
      </w:r>
      <w:r w:rsidR="00AF64D9">
        <w:rPr>
          <w:rFonts w:ascii="Times New Roman" w:hAnsi="Times New Roman"/>
        </w:rPr>
        <w:t>23</w:t>
      </w:r>
    </w:p>
    <w:sdt>
      <w:sdtPr>
        <w:rPr>
          <w:rFonts w:ascii="Times New Roman" w:hAnsi="Times New Roman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01D9C9A0" w:rsidR="002A0F12" w:rsidRPr="006C00D9" w:rsidRDefault="002A0F12" w:rsidP="00876601">
          <w:pPr>
            <w:rPr>
              <w:rFonts w:ascii="Times New Roman" w:hAnsi="Times New Roman"/>
            </w:rPr>
          </w:pPr>
          <w:r w:rsidRPr="00FA7463">
            <w:rPr>
              <w:rFonts w:ascii="Times New Roman" w:hAnsi="Times New Roman"/>
            </w:rPr>
            <w:t>Contenido</w:t>
          </w:r>
        </w:p>
        <w:p w14:paraId="51D282F1" w14:textId="5FB111EE" w:rsidR="0057579D" w:rsidRDefault="002A0F1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128166320" w:history="1">
            <w:r w:rsidR="0057579D" w:rsidRPr="000B6D3E">
              <w:rPr>
                <w:rStyle w:val="Hipervnculo"/>
              </w:rPr>
              <w:t>1</w:t>
            </w:r>
            <w:r w:rsidR="005757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</w:rPr>
              <w:t>Introducción</w:t>
            </w:r>
            <w:r w:rsidR="0057579D">
              <w:rPr>
                <w:webHidden/>
              </w:rPr>
              <w:tab/>
            </w:r>
            <w:r w:rsidR="0057579D">
              <w:rPr>
                <w:webHidden/>
              </w:rPr>
              <w:fldChar w:fldCharType="begin"/>
            </w:r>
            <w:r w:rsidR="0057579D">
              <w:rPr>
                <w:webHidden/>
              </w:rPr>
              <w:instrText xml:space="preserve"> PAGEREF _Toc128166320 \h </w:instrText>
            </w:r>
            <w:r w:rsidR="0057579D">
              <w:rPr>
                <w:webHidden/>
              </w:rPr>
            </w:r>
            <w:r w:rsidR="0057579D">
              <w:rPr>
                <w:webHidden/>
              </w:rPr>
              <w:fldChar w:fldCharType="separate"/>
            </w:r>
            <w:r w:rsidR="0057579D">
              <w:rPr>
                <w:webHidden/>
              </w:rPr>
              <w:t>3</w:t>
            </w:r>
            <w:r w:rsidR="0057579D">
              <w:rPr>
                <w:webHidden/>
              </w:rPr>
              <w:fldChar w:fldCharType="end"/>
            </w:r>
          </w:hyperlink>
        </w:p>
        <w:p w14:paraId="13F64686" w14:textId="5BB2ADE6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1" w:history="1">
            <w:r w:rsidR="0057579D" w:rsidRPr="000B6D3E">
              <w:rPr>
                <w:rStyle w:val="Hipervnculo"/>
                <w:noProof/>
              </w:rPr>
              <w:t>1.1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Propósito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_Toc128166321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69FC3687" w14:textId="1D2ADF08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2" w:history="1">
            <w:r w:rsidR="0057579D" w:rsidRPr="000B6D3E">
              <w:rPr>
                <w:rStyle w:val="Hipervnculo"/>
                <w:noProof/>
              </w:rPr>
              <w:t>1.2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Alcance o Ámbito del Sistema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_Toc128166322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0BC4CD8F" w14:textId="4BA6BA93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3" w:history="1">
            <w:r w:rsidR="0057579D" w:rsidRPr="000B6D3E">
              <w:rPr>
                <w:rStyle w:val="Hipervnculo"/>
                <w:noProof/>
              </w:rPr>
              <w:t>1.3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Definiciones, Acrónimos y Abreviaturas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_Toc128166323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180EABBC" w14:textId="7BCBB4E7" w:rsidR="0057579D" w:rsidRDefault="00000000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4" w:history="1">
            <w:r w:rsidR="0057579D" w:rsidRPr="000B6D3E">
              <w:rPr>
                <w:rStyle w:val="Hipervnculo"/>
                <w:noProof/>
              </w:rPr>
              <w:t>1.3.1</w:t>
            </w:r>
            <w:r w:rsidR="0057579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Definiciones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_Toc128166324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05DF1B66" w14:textId="6BB9AC9E" w:rsidR="0057579D" w:rsidRDefault="00000000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5" w:history="1">
            <w:r w:rsidR="0057579D" w:rsidRPr="000B6D3E">
              <w:rPr>
                <w:rStyle w:val="Hipervnculo"/>
                <w:noProof/>
              </w:rPr>
              <w:t>1.3.2</w:t>
            </w:r>
            <w:r w:rsidR="0057579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Acrónimos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_Toc128166325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5B2AD233" w14:textId="6C18ACC6" w:rsidR="0057579D" w:rsidRDefault="00000000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6" w:history="1">
            <w:r w:rsidR="0057579D" w:rsidRPr="000B6D3E">
              <w:rPr>
                <w:rStyle w:val="Hipervnculo"/>
                <w:noProof/>
              </w:rPr>
              <w:t>1.3.3</w:t>
            </w:r>
            <w:r w:rsidR="0057579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Abreviaturas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_Toc128166326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3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14CEC692" w14:textId="407F3108" w:rsidR="0057579D" w:rsidRDefault="00000000">
          <w:pPr>
            <w:pStyle w:val="TD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MX" w:eastAsia="es-MX"/>
            </w:rPr>
          </w:pPr>
          <w:hyperlink w:anchor="_Toc128166327" w:history="1">
            <w:r w:rsidR="0057579D" w:rsidRPr="000B6D3E">
              <w:rPr>
                <w:rStyle w:val="Hipervnculo"/>
                <w:noProof/>
              </w:rPr>
              <w:t>1.3.4</w:t>
            </w:r>
            <w:r w:rsidR="0057579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Referencias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_Toc128166327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4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5BA492EC" w14:textId="7DD437C4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28" w:history="1">
            <w:r w:rsidR="0057579D" w:rsidRPr="000B6D3E">
              <w:rPr>
                <w:rStyle w:val="Hipervnculo"/>
                <w:noProof/>
              </w:rPr>
              <w:t>1.4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Perspectiva General del Documento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_Toc128166328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4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53A5574D" w14:textId="01B4382A" w:rsidR="0057579D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MX" w:eastAsia="es-MX"/>
            </w:rPr>
          </w:pPr>
          <w:hyperlink w:anchor="_Toc128166329" w:history="1">
            <w:r w:rsidR="0057579D" w:rsidRPr="000B6D3E">
              <w:rPr>
                <w:rStyle w:val="Hipervnculo"/>
              </w:rPr>
              <w:t>2</w:t>
            </w:r>
            <w:r w:rsidR="005757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</w:rPr>
              <w:t>Descripción general de la aplicación</w:t>
            </w:r>
            <w:r w:rsidR="0057579D">
              <w:rPr>
                <w:webHidden/>
              </w:rPr>
              <w:tab/>
            </w:r>
            <w:r w:rsidR="0057579D">
              <w:rPr>
                <w:webHidden/>
              </w:rPr>
              <w:fldChar w:fldCharType="begin"/>
            </w:r>
            <w:r w:rsidR="0057579D">
              <w:rPr>
                <w:webHidden/>
              </w:rPr>
              <w:instrText xml:space="preserve"> PAGEREF _Toc128166329 \h </w:instrText>
            </w:r>
            <w:r w:rsidR="0057579D">
              <w:rPr>
                <w:webHidden/>
              </w:rPr>
            </w:r>
            <w:r w:rsidR="0057579D">
              <w:rPr>
                <w:webHidden/>
              </w:rPr>
              <w:fldChar w:fldCharType="separate"/>
            </w:r>
            <w:r w:rsidR="0057579D">
              <w:rPr>
                <w:webHidden/>
              </w:rPr>
              <w:t>4</w:t>
            </w:r>
            <w:r w:rsidR="0057579D">
              <w:rPr>
                <w:webHidden/>
              </w:rPr>
              <w:fldChar w:fldCharType="end"/>
            </w:r>
          </w:hyperlink>
        </w:p>
        <w:p w14:paraId="09131093" w14:textId="077F4AB9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0" w:history="1">
            <w:r w:rsidR="0057579D" w:rsidRPr="000B6D3E">
              <w:rPr>
                <w:rStyle w:val="Hipervnculo"/>
                <w:noProof/>
              </w:rPr>
              <w:t>2.1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Perspectiva de la Aplicación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_Toc128166330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4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3B6F8496" w14:textId="315F04F7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1" w:history="1">
            <w:r w:rsidR="0057579D" w:rsidRPr="000B6D3E">
              <w:rPr>
                <w:rStyle w:val="Hipervnculo"/>
                <w:noProof/>
              </w:rPr>
              <w:t>2.2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Funciones de la Aplicación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_Toc128166331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4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403E3646" w14:textId="6453B9E1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2" w:history="1">
            <w:r w:rsidR="0057579D" w:rsidRPr="000B6D3E">
              <w:rPr>
                <w:rStyle w:val="Hipervnculo"/>
                <w:noProof/>
              </w:rPr>
              <w:t>2.3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</w:rPr>
              <w:t>Características de los Usuarios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_Toc128166332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5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2DB4F5B8" w14:textId="103A3B00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3" w:history="1">
            <w:r w:rsidR="0057579D" w:rsidRPr="000B6D3E">
              <w:rPr>
                <w:rStyle w:val="Hipervnculo"/>
                <w:noProof/>
                <w:lang w:val="es-ES"/>
              </w:rPr>
              <w:t>2.4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  <w:lang w:val="es-ES"/>
              </w:rPr>
              <w:t>Restricciones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_Toc128166333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5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124368F7" w14:textId="0448BB26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4" w:history="1">
            <w:r w:rsidR="0057579D" w:rsidRPr="000B6D3E">
              <w:rPr>
                <w:rStyle w:val="Hipervnculo"/>
                <w:noProof/>
                <w:lang w:val="es-ES"/>
              </w:rPr>
              <w:t>2.5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  <w:lang w:val="es-ES"/>
              </w:rPr>
              <w:t>Suposiciones y Dependencias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_Toc128166334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5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3F1E8C65" w14:textId="2716C0F0" w:rsidR="0057579D" w:rsidRDefault="00000000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128166335" w:history="1">
            <w:r w:rsidR="0057579D" w:rsidRPr="000B6D3E">
              <w:rPr>
                <w:rStyle w:val="Hipervnculo"/>
                <w:noProof/>
                <w:lang w:val="es-ES"/>
              </w:rPr>
              <w:t>2.6</w:t>
            </w:r>
            <w:r w:rsidR="0057579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="0057579D" w:rsidRPr="000B6D3E">
              <w:rPr>
                <w:rStyle w:val="Hipervnculo"/>
                <w:noProof/>
                <w:lang w:val="es-ES"/>
              </w:rPr>
              <w:t>Requerimientos Diferidos</w:t>
            </w:r>
            <w:r w:rsidR="0057579D">
              <w:rPr>
                <w:noProof/>
                <w:webHidden/>
              </w:rPr>
              <w:tab/>
            </w:r>
            <w:r w:rsidR="0057579D">
              <w:rPr>
                <w:noProof/>
                <w:webHidden/>
              </w:rPr>
              <w:fldChar w:fldCharType="begin"/>
            </w:r>
            <w:r w:rsidR="0057579D">
              <w:rPr>
                <w:noProof/>
                <w:webHidden/>
              </w:rPr>
              <w:instrText xml:space="preserve"> PAGEREF _Toc128166335 \h </w:instrText>
            </w:r>
            <w:r w:rsidR="0057579D">
              <w:rPr>
                <w:noProof/>
                <w:webHidden/>
              </w:rPr>
            </w:r>
            <w:r w:rsidR="0057579D">
              <w:rPr>
                <w:noProof/>
                <w:webHidden/>
              </w:rPr>
              <w:fldChar w:fldCharType="separate"/>
            </w:r>
            <w:r w:rsidR="0057579D">
              <w:rPr>
                <w:noProof/>
                <w:webHidden/>
              </w:rPr>
              <w:t>5</w:t>
            </w:r>
            <w:r w:rsidR="0057579D">
              <w:rPr>
                <w:noProof/>
                <w:webHidden/>
              </w:rPr>
              <w:fldChar w:fldCharType="end"/>
            </w:r>
          </w:hyperlink>
        </w:p>
        <w:p w14:paraId="67E9F173" w14:textId="11FCCF2B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190194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4" w14:textId="2FE7EC81" w:rsidR="00977C94" w:rsidRPr="006C00D9" w:rsidRDefault="00977C94" w:rsidP="002A0F12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bookmarkStart w:id="3" w:name="_Toc128166320"/>
      <w:r w:rsidR="00D54D2B">
        <w:rPr>
          <w:rFonts w:ascii="Times New Roman" w:hAnsi="Times New Roman" w:cs="Times New Roman"/>
        </w:rPr>
        <w:lastRenderedPageBreak/>
        <w:t>Introducción</w:t>
      </w:r>
      <w:bookmarkEnd w:id="3"/>
    </w:p>
    <w:p w14:paraId="6A279546" w14:textId="74EB3DDD" w:rsidR="00977C94" w:rsidRPr="006C00D9" w:rsidRDefault="001140DB" w:rsidP="001561AE">
      <w:pPr>
        <w:rPr>
          <w:rFonts w:ascii="Times New Roman" w:hAnsi="Times New Roma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 Desarrollará una aplicación de escritorio para el control de las ventas e inventarios de una óptica. La aplicación se iniciará con una pantalla de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inicio de sesión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en la que cada persona al logearse podrá manejar sus productos ópticos y la información de sus clientes. La información que se necesita guardar de las ventas existentes es: Tipo de gafa, tipo de lente, prescripción, formula. También es necesario guardar la información del paciente: Nombre del cliente, NIT, fecha de venta, celular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correo electrónico, valor de venta. Al pasar a la pantalla principal el usuario podrá acceder a un panel de control en el que podrá visualizar un listado de las funciones disponibles: Ventas del dia, historial de ventas, agregar y dar de baja a nuevos clientes. Este proyecto se elaborará en tres etapas: Primero se harán los diseños de diagramas de casos de uso, secuencia y clases, además se hará toda la parte del backend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(base de datos, operaciones necesarias para conectar con el frontend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), Luego se realizará la parte grafica para facilitar el uso al usuario.</w:t>
      </w:r>
    </w:p>
    <w:p w14:paraId="6A279547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8" w14:textId="77777777" w:rsidR="00E6701E" w:rsidRPr="006C00D9" w:rsidRDefault="00E6701E" w:rsidP="001561AE">
      <w:pPr>
        <w:rPr>
          <w:rFonts w:ascii="Times New Roman" w:hAnsi="Times New Roman"/>
        </w:rPr>
      </w:pPr>
    </w:p>
    <w:p w14:paraId="6A279549" w14:textId="35C2249C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4" w:name="_Toc22529449"/>
      <w:bookmarkStart w:id="5" w:name="_Toc85989820"/>
      <w:bookmarkStart w:id="6" w:name="_Toc128166321"/>
      <w:r w:rsidRPr="006C00D9">
        <w:rPr>
          <w:rFonts w:ascii="Times New Roman" w:hAnsi="Times New Roman" w:cs="Times New Roman"/>
        </w:rPr>
        <w:t>Propósito</w:t>
      </w:r>
      <w:bookmarkEnd w:id="4"/>
      <w:bookmarkEnd w:id="5"/>
      <w:bookmarkEnd w:id="6"/>
    </w:p>
    <w:p w14:paraId="6A27954E" w14:textId="29F9CC80" w:rsidR="00A05D5F" w:rsidRPr="001140DB" w:rsidRDefault="008807DC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Este documento se hace con el propósito de informar tanto a los desarrolladores y también guiar al cliente cuales fueron las pautas y medidas tomadas para el desarrollo del aplicativo.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7" w:name="_Toc22529450"/>
      <w:bookmarkStart w:id="8" w:name="_Toc85989821"/>
      <w:bookmarkStart w:id="9" w:name="_Toc128166322"/>
      <w:r w:rsidRPr="006C00D9">
        <w:rPr>
          <w:rFonts w:ascii="Times New Roman" w:hAnsi="Times New Roman" w:cs="Times New Roman"/>
        </w:rPr>
        <w:t>Alcance o Ámbito del Sistema</w:t>
      </w:r>
      <w:bookmarkEnd w:id="7"/>
      <w:bookmarkEnd w:id="8"/>
      <w:bookmarkEnd w:id="9"/>
    </w:p>
    <w:p w14:paraId="6A279555" w14:textId="61FD7174" w:rsidR="00977C94" w:rsidRPr="001140DB" w:rsidRDefault="008807DC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Admi Óptica</w:t>
      </w:r>
      <w:r w:rsid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APP</w:t>
      </w:r>
    </w:p>
    <w:p w14:paraId="481FCDFE" w14:textId="7233C4F6" w:rsidR="008807DC" w:rsidRPr="001140DB" w:rsidRDefault="008807DC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Esta aplicación tendrá como uso el administrar la </w:t>
      </w:r>
      <w:r w:rsidR="00396847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información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los clientes ya registrados, </w:t>
      </w:r>
      <w:r w:rsidR="00396847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así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como los nuevos cliente</w:t>
      </w:r>
      <w:r w:rsidR="00396847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s, cosas como que gafa y formula tiene y lo que conlleva. </w:t>
      </w:r>
      <w:r w:rsidR="001140DB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También</w:t>
      </w:r>
      <w:r w:rsidR="00396847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tendrá una</w:t>
      </w:r>
    </w:p>
    <w:p w14:paraId="5577BC02" w14:textId="4C6E1DD4" w:rsidR="00396847" w:rsidRPr="001140DB" w:rsidRDefault="00396847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Esta aplicación el propietario tendrá acceso a través del panel de control a distintas funciones que lo ayudaran a administrar su empresa.</w:t>
      </w:r>
    </w:p>
    <w:p w14:paraId="377B2276" w14:textId="1CD79C70" w:rsidR="00396847" w:rsidRPr="001140DB" w:rsidRDefault="00396847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Funciones:</w:t>
      </w:r>
    </w:p>
    <w:p w14:paraId="42FFA3BA" w14:textId="1476D4D0" w:rsidR="00396847" w:rsidRPr="001140DB" w:rsidRDefault="00396847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Tendrá una función que le permitirá registrar nuevos clientes, con la información sobre que la información del cliente, gafa, formula médica, fecha de venta, plazo de entrega, pago.</w:t>
      </w:r>
    </w:p>
    <w:p w14:paraId="169925FE" w14:textId="5F512081" w:rsidR="00396847" w:rsidRPr="001140DB" w:rsidRDefault="00396847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Historial del cliente: se podrá mostrar la </w:t>
      </w:r>
      <w:r w:rsidR="00BB50E4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información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del cliente con el NIT respectivo, lo que se le </w:t>
      </w:r>
      <w:r w:rsidR="00BB50E4"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vendió,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formula medica</w:t>
      </w:r>
    </w:p>
    <w:p w14:paraId="4658D9A4" w14:textId="7D05227B" w:rsidR="00BB50E4" w:rsidRPr="001140DB" w:rsidRDefault="00BB50E4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Podrá ver las ventas activas, si el cliente ya pago el total y el plazo de entrega.</w:t>
      </w:r>
    </w:p>
    <w:p w14:paraId="10D60328" w14:textId="63AA3577" w:rsidR="00BB50E4" w:rsidRPr="001140DB" w:rsidRDefault="00BB50E4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Podrá ver el registro y cantidad de mercancía que le llego con su valor, tanto gafas, estuches, tipo de lentes, paños, líquidos para gafas, lentes de contacto.</w:t>
      </w:r>
    </w:p>
    <w:p w14:paraId="5055887E" w14:textId="16684FF0" w:rsidR="00BB50E4" w:rsidRPr="001140DB" w:rsidRDefault="00BB50E4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Podrá ver la información de los distribuidores con sus respectivos de lentes, gafas, etc.</w:t>
      </w:r>
    </w:p>
    <w:p w14:paraId="3ACF59B1" w14:textId="54CE9837" w:rsidR="00BB50E4" w:rsidRPr="001140DB" w:rsidRDefault="00BB50E4" w:rsidP="00396847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Los pedidos realizados al distribuidor(es) con su fecha de entrega y valor respectivo.</w:t>
      </w:r>
    </w:p>
    <w:p w14:paraId="52A310F6" w14:textId="61544621" w:rsidR="00BB50E4" w:rsidRDefault="001140DB" w:rsidP="001140DB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 mostrará las ventas totales de mes, el dinero ingresado y las ventas activas.</w:t>
      </w:r>
    </w:p>
    <w:p w14:paraId="0C801D35" w14:textId="33410B1E" w:rsidR="001140DB" w:rsidRPr="001140DB" w:rsidRDefault="001140DB" w:rsidP="001140DB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 podrá ver los objetivos y metas de la empresa.</w:t>
      </w:r>
    </w:p>
    <w:p w14:paraId="6A279557" w14:textId="77777777" w:rsidR="002047D9" w:rsidRPr="006C00D9" w:rsidRDefault="002047D9" w:rsidP="001561AE">
      <w:pPr>
        <w:rPr>
          <w:rFonts w:ascii="Times New Roman" w:hAnsi="Times New Roman"/>
        </w:rPr>
      </w:pPr>
    </w:p>
    <w:p w14:paraId="6BAC1745" w14:textId="6FF0A4A0" w:rsidR="002A0F12" w:rsidRPr="006942F9" w:rsidRDefault="00977C94" w:rsidP="001561AE">
      <w:pPr>
        <w:pStyle w:val="Ttulo2"/>
        <w:rPr>
          <w:rFonts w:ascii="Times New Roman" w:hAnsi="Times New Roman" w:cs="Times New Roman"/>
        </w:rPr>
      </w:pPr>
      <w:bookmarkStart w:id="10" w:name="_Toc22529451"/>
      <w:bookmarkStart w:id="11" w:name="_Toc85989822"/>
      <w:bookmarkStart w:id="12" w:name="_Toc128166323"/>
      <w:r w:rsidRPr="006C00D9">
        <w:rPr>
          <w:rFonts w:ascii="Times New Roman" w:hAnsi="Times New Roman" w:cs="Times New Roman"/>
        </w:rPr>
        <w:t>Definiciones, Acrónimos y Abreviaturas</w:t>
      </w:r>
      <w:bookmarkEnd w:id="10"/>
      <w:bookmarkEnd w:id="11"/>
      <w:bookmarkEnd w:id="12"/>
    </w:p>
    <w:p w14:paraId="6A27955B" w14:textId="0B05FB50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3" w:name="_Toc22529452"/>
      <w:bookmarkStart w:id="14" w:name="_Toc85989823"/>
      <w:bookmarkStart w:id="15" w:name="_Toc128166324"/>
      <w:r w:rsidRPr="006C00D9">
        <w:rPr>
          <w:rFonts w:ascii="Times New Roman" w:hAnsi="Times New Roman" w:cs="Times New Roman"/>
        </w:rPr>
        <w:t>Definiciones</w:t>
      </w:r>
      <w:bookmarkEnd w:id="13"/>
      <w:bookmarkEnd w:id="14"/>
      <w:bookmarkEnd w:id="15"/>
    </w:p>
    <w:p w14:paraId="6EC2DCF2" w14:textId="2184FAC8" w:rsidR="00D41FF4" w:rsidRPr="00D41FF4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lang w:val="es-ES" w:eastAsia="en-US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Óptica: tienda</w:t>
      </w:r>
      <w:r w:rsidRPr="00D41FF4">
        <w:rPr>
          <w:rFonts w:ascii="Roboto" w:hAnsi="Roboto"/>
          <w:lang w:val="es-ES" w:eastAsia="en-US"/>
        </w:rPr>
        <w:t xml:space="preserve"> </w:t>
      </w: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dedicada a vender productos como anteojos, sean de aumento o de sol, o una persona que cuenta con un título que lo habilita para desempeñarse en este sector. </w:t>
      </w:r>
    </w:p>
    <w:p w14:paraId="4340433B" w14:textId="0B7C616A" w:rsidR="00D41FF4" w:rsidRPr="006942F9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Login: es el proceso que controla el acceso individual a un sistema informático mediante la identificación del usuario utilizando credenciales provistas por el usuario. </w:t>
      </w:r>
    </w:p>
    <w:p w14:paraId="67FEC205" w14:textId="0DAB312A" w:rsidR="00D41FF4" w:rsidRPr="006942F9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Logearse: Se utiliza esta expresión cuando un usuario accede al sistema a travez de un inicio de sesión. </w:t>
      </w:r>
    </w:p>
    <w:p w14:paraId="09385AFF" w14:textId="7A3BFD9F" w:rsidR="00D41FF4" w:rsidRPr="006942F9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Prescripción: Cuando un profesional médico utilizará un producto biológico, químico o natural que modificará las funciones bioquímicas y biológicas del organismo de una persona con el objetivo de alcanzar un resultado terapéutico. </w:t>
      </w:r>
    </w:p>
    <w:p w14:paraId="7C9A2BC4" w14:textId="1E61A009" w:rsidR="00D41FF4" w:rsidRPr="006942F9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NIT: es un número único que sirve para identificar a cada uno de los contribuyentes en las diferentes cuestiones tributarias, cambiarias y aduaneras a las que están obligados. </w:t>
      </w:r>
    </w:p>
    <w:p w14:paraId="0AF70CB6" w14:textId="44530603" w:rsidR="00D41FF4" w:rsidRPr="006942F9" w:rsidRDefault="00D41FF4" w:rsidP="00D41FF4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Panel de Control: un panel de control es una herramienta que permite modificar diversos parámetros en la configuración de un software o de un hardware. </w:t>
      </w:r>
    </w:p>
    <w:p w14:paraId="204F1C7E" w14:textId="77777777" w:rsidR="00F979D0" w:rsidRPr="006942F9" w:rsidRDefault="00F979D0" w:rsidP="00F979D0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Backend: es la parte del desarrollo web que se encarga de que toda la lógica de una página web funcione, aplicación de escritorio o móvil. </w:t>
      </w:r>
    </w:p>
    <w:p w14:paraId="6A27955D" w14:textId="3BD38AC7" w:rsidR="00977C94" w:rsidRPr="00876601" w:rsidRDefault="00F979D0" w:rsidP="001561AE">
      <w:pPr>
        <w:pStyle w:val="Prrafodelista"/>
        <w:numPr>
          <w:ilvl w:val="0"/>
          <w:numId w:val="2"/>
        </w:numPr>
        <w:shd w:val="clear" w:color="auto" w:fill="FFFFFF"/>
        <w:jc w:val="left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6942F9">
        <w:rPr>
          <w:rFonts w:ascii="Roboto" w:hAnsi="Roboto"/>
          <w:color w:val="202124"/>
          <w:sz w:val="20"/>
          <w:szCs w:val="20"/>
          <w:shd w:val="clear" w:color="auto" w:fill="FFFFFF"/>
        </w:rPr>
        <w:t>Frontend: consiste en la conversión de datos en una interfaz gráfica para que el usuario pueda ver e interactuar con la información de forma digital</w:t>
      </w:r>
      <w:r w:rsidR="006942F9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2" w14:textId="7C92A198" w:rsidR="00977C94" w:rsidRPr="00877D19" w:rsidRDefault="00977C94" w:rsidP="001561AE">
      <w:pPr>
        <w:pStyle w:val="Ttulo3"/>
        <w:rPr>
          <w:rFonts w:ascii="Times New Roman" w:hAnsi="Times New Roman" w:cs="Times New Roman"/>
        </w:rPr>
      </w:pPr>
      <w:bookmarkStart w:id="16" w:name="_Toc22529453"/>
      <w:bookmarkStart w:id="17" w:name="_Toc85989824"/>
      <w:bookmarkStart w:id="18" w:name="_Toc128166325"/>
      <w:r w:rsidRPr="006C00D9">
        <w:rPr>
          <w:rFonts w:ascii="Times New Roman" w:hAnsi="Times New Roman" w:cs="Times New Roman"/>
        </w:rPr>
        <w:t>Acrónimos</w:t>
      </w:r>
      <w:bookmarkEnd w:id="16"/>
      <w:bookmarkEnd w:id="17"/>
      <w:bookmarkEnd w:id="18"/>
    </w:p>
    <w:p w14:paraId="6A279563" w14:textId="77777777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9" w:name="_Toc22529454"/>
      <w:bookmarkStart w:id="20" w:name="_Toc85989825"/>
      <w:bookmarkStart w:id="21" w:name="_Toc128166326"/>
      <w:r w:rsidRPr="006C00D9">
        <w:rPr>
          <w:rFonts w:ascii="Times New Roman" w:hAnsi="Times New Roman" w:cs="Times New Roman"/>
        </w:rPr>
        <w:t>Abreviaturas</w:t>
      </w:r>
      <w:bookmarkEnd w:id="19"/>
      <w:bookmarkEnd w:id="20"/>
      <w:bookmarkEnd w:id="21"/>
    </w:p>
    <w:p w14:paraId="6A279564" w14:textId="5CADF857" w:rsidR="00977C94" w:rsidRDefault="006942F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Admi:  Administración</w:t>
      </w:r>
    </w:p>
    <w:p w14:paraId="6A279566" w14:textId="71585E9A" w:rsidR="00977C94" w:rsidRPr="006C00D9" w:rsidRDefault="006942F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APP: </w:t>
      </w:r>
      <w:r w:rsidR="00494B1D">
        <w:rPr>
          <w:rFonts w:ascii="Times New Roman" w:hAnsi="Times New Roman"/>
        </w:rPr>
        <w:t>Aplicación</w:t>
      </w:r>
    </w:p>
    <w:p w14:paraId="6A27956C" w14:textId="6659E93C" w:rsidR="00E3211F" w:rsidRPr="005B4D24" w:rsidRDefault="00977C94" w:rsidP="001561AE">
      <w:pPr>
        <w:pStyle w:val="Ttulo3"/>
        <w:rPr>
          <w:rFonts w:ascii="Times New Roman" w:hAnsi="Times New Roman" w:cs="Times New Roman"/>
        </w:rPr>
      </w:pPr>
      <w:bookmarkStart w:id="22" w:name="_Toc22529455"/>
      <w:bookmarkStart w:id="23" w:name="_Toc85989826"/>
      <w:bookmarkStart w:id="24" w:name="_Toc128166327"/>
      <w:r w:rsidRPr="006C00D9">
        <w:rPr>
          <w:rFonts w:ascii="Times New Roman" w:hAnsi="Times New Roman" w:cs="Times New Roman"/>
        </w:rPr>
        <w:t>Referencias</w:t>
      </w:r>
      <w:bookmarkEnd w:id="22"/>
      <w:bookmarkEnd w:id="23"/>
      <w:bookmarkEnd w:id="24"/>
    </w:p>
    <w:p w14:paraId="6A27956D" w14:textId="77777777" w:rsidR="00E3211F" w:rsidRPr="006C00D9" w:rsidRDefault="00E3211F" w:rsidP="001561AE">
      <w:pPr>
        <w:rPr>
          <w:rFonts w:ascii="Times New Roman" w:hAnsi="Times New Roman"/>
        </w:rPr>
      </w:pPr>
    </w:p>
    <w:p w14:paraId="6A27956E" w14:textId="332B312F" w:rsidR="00977C94" w:rsidRPr="006C00D9" w:rsidRDefault="00A00D9B" w:rsidP="002A0F12">
      <w:pPr>
        <w:pStyle w:val="Ttulo2"/>
        <w:rPr>
          <w:rFonts w:ascii="Times New Roman" w:hAnsi="Times New Roman" w:cs="Times New Roman"/>
        </w:rPr>
      </w:pPr>
      <w:bookmarkStart w:id="25" w:name="_Toc22529456"/>
      <w:bookmarkStart w:id="26" w:name="_Toc85989827"/>
      <w:bookmarkStart w:id="27" w:name="_Toc128166328"/>
      <w:r w:rsidRPr="006C00D9">
        <w:rPr>
          <w:rFonts w:ascii="Times New Roman" w:hAnsi="Times New Roman" w:cs="Times New Roman"/>
        </w:rPr>
        <w:t xml:space="preserve">Perspectiva </w:t>
      </w:r>
      <w:r w:rsidR="00977C94" w:rsidRPr="006C00D9">
        <w:rPr>
          <w:rFonts w:ascii="Times New Roman" w:hAnsi="Times New Roman" w:cs="Times New Roman"/>
        </w:rPr>
        <w:t>General del Documento</w:t>
      </w:r>
      <w:bookmarkEnd w:id="25"/>
      <w:bookmarkEnd w:id="26"/>
      <w:bookmarkEnd w:id="27"/>
    </w:p>
    <w:p w14:paraId="6A279573" w14:textId="1214B96F" w:rsidR="00B846F7" w:rsidRPr="006C00D9" w:rsidRDefault="005B4D24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Este documento describe todo el proceso sobre como se desarrollo el aplicativo, con la explicación de cada una de sus funciones.</w:t>
      </w:r>
    </w:p>
    <w:p w14:paraId="6A27957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7A" w14:textId="183FFCA9" w:rsidR="00906776" w:rsidRPr="005B4D24" w:rsidRDefault="00D54D2B" w:rsidP="001561AE">
      <w:pPr>
        <w:pStyle w:val="Ttulo1"/>
        <w:rPr>
          <w:rFonts w:ascii="Times New Roman" w:hAnsi="Times New Roman" w:cs="Times New Roman"/>
        </w:rPr>
      </w:pPr>
      <w:bookmarkStart w:id="28" w:name="_Toc22529457"/>
      <w:bookmarkStart w:id="29" w:name="_Toc85989828"/>
      <w:bookmarkStart w:id="30" w:name="_Toc128166329"/>
      <w:r w:rsidRPr="006C00D9">
        <w:rPr>
          <w:rFonts w:ascii="Times New Roman" w:hAnsi="Times New Roman" w:cs="Times New Roman"/>
        </w:rPr>
        <w:t>Descripción general</w:t>
      </w:r>
      <w:bookmarkEnd w:id="28"/>
      <w:bookmarkEnd w:id="29"/>
      <w:r w:rsidRPr="006C00D9">
        <w:rPr>
          <w:rFonts w:ascii="Times New Roman" w:hAnsi="Times New Roman" w:cs="Times New Roman"/>
        </w:rPr>
        <w:t xml:space="preserve"> de la aplicación</w:t>
      </w:r>
      <w:bookmarkEnd w:id="30"/>
    </w:p>
    <w:p w14:paraId="6A27957B" w14:textId="25F82534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1" w:name="_Toc22529458"/>
      <w:bookmarkStart w:id="32" w:name="_Toc85989829"/>
      <w:bookmarkStart w:id="33" w:name="_Toc128166330"/>
      <w:r w:rsidRPr="006C00D9">
        <w:rPr>
          <w:rFonts w:ascii="Times New Roman" w:hAnsi="Times New Roman" w:cs="Times New Roman"/>
        </w:rPr>
        <w:t>Perspectiva de</w:t>
      </w:r>
      <w:r w:rsidR="006F7C80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6F7C80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1"/>
      <w:bookmarkEnd w:id="32"/>
      <w:r w:rsidR="006F7C80" w:rsidRPr="006C00D9">
        <w:rPr>
          <w:rFonts w:ascii="Times New Roman" w:hAnsi="Times New Roman" w:cs="Times New Roman"/>
        </w:rPr>
        <w:t>Aplicación</w:t>
      </w:r>
      <w:bookmarkEnd w:id="33"/>
    </w:p>
    <w:p w14:paraId="6A279580" w14:textId="0FB4D25F" w:rsidR="002B5424" w:rsidRPr="00A868E1" w:rsidRDefault="00A868E1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El producto es totalmente autónomo.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Pero l</w:t>
      </w: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 mejor manera de aprovechar todas las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funciones</w:t>
      </w:r>
      <w:r w:rsidRPr="00A868E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la aplicación será con el uso del internet.</w:t>
      </w:r>
    </w:p>
    <w:p w14:paraId="6A279581" w14:textId="1B1B4F3F" w:rsidR="00977C94" w:rsidRDefault="00977C94" w:rsidP="002A0F12">
      <w:pPr>
        <w:pStyle w:val="Ttulo2"/>
        <w:rPr>
          <w:rFonts w:ascii="Times New Roman" w:hAnsi="Times New Roman" w:cs="Times New Roman"/>
        </w:rPr>
      </w:pPr>
      <w:bookmarkStart w:id="34" w:name="_Toc22529459"/>
      <w:bookmarkStart w:id="35" w:name="_Toc85989830"/>
      <w:bookmarkStart w:id="36" w:name="_Toc128166331"/>
      <w:r w:rsidRPr="006C00D9">
        <w:rPr>
          <w:rFonts w:ascii="Times New Roman" w:hAnsi="Times New Roman" w:cs="Times New Roman"/>
        </w:rPr>
        <w:t>Funciones de</w:t>
      </w:r>
      <w:r w:rsidR="00F167B2" w:rsidRPr="006C00D9">
        <w:rPr>
          <w:rFonts w:ascii="Times New Roman" w:hAnsi="Times New Roman" w:cs="Times New Roman"/>
        </w:rPr>
        <w:t xml:space="preserve"> </w:t>
      </w:r>
      <w:r w:rsidRPr="006C00D9">
        <w:rPr>
          <w:rFonts w:ascii="Times New Roman" w:hAnsi="Times New Roman" w:cs="Times New Roman"/>
        </w:rPr>
        <w:t>l</w:t>
      </w:r>
      <w:r w:rsidR="00F167B2" w:rsidRPr="006C00D9">
        <w:rPr>
          <w:rFonts w:ascii="Times New Roman" w:hAnsi="Times New Roman" w:cs="Times New Roman"/>
        </w:rPr>
        <w:t>a</w:t>
      </w:r>
      <w:r w:rsidRPr="006C00D9">
        <w:rPr>
          <w:rFonts w:ascii="Times New Roman" w:hAnsi="Times New Roman" w:cs="Times New Roman"/>
        </w:rPr>
        <w:t xml:space="preserve"> </w:t>
      </w:r>
      <w:bookmarkEnd w:id="34"/>
      <w:bookmarkEnd w:id="35"/>
      <w:r w:rsidR="00F167B2" w:rsidRPr="006C00D9">
        <w:rPr>
          <w:rFonts w:ascii="Times New Roman" w:hAnsi="Times New Roman" w:cs="Times New Roman"/>
        </w:rPr>
        <w:t>Aplicación</w:t>
      </w:r>
      <w:bookmarkEnd w:id="36"/>
    </w:p>
    <w:p w14:paraId="391383F5" w14:textId="1AB9C258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egistrar nuevos clientes</w:t>
      </w:r>
    </w:p>
    <w:p w14:paraId="3CBA25E5" w14:textId="2DAA99B2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Historial de</w:t>
      </w:r>
      <w:r w:rsidR="00EC584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los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cliente</w:t>
      </w:r>
      <w:r w:rsidR="00EC5844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</w:p>
    <w:p w14:paraId="4C4C9E81" w14:textId="1A91FC80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er las ventas activas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32698C50" w14:textId="2B81F71D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er el registro y cantidad de mercancía </w:t>
      </w:r>
      <w:r w:rsidR="00EC5844">
        <w:rPr>
          <w:rFonts w:ascii="Roboto" w:hAnsi="Roboto"/>
          <w:color w:val="202124"/>
          <w:sz w:val="20"/>
          <w:szCs w:val="20"/>
          <w:shd w:val="clear" w:color="auto" w:fill="FFFFFF"/>
        </w:rPr>
        <w:t>en el almacen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6389D8D" w14:textId="6DA6F340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er la información de los distribuidores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500DE73" w14:textId="33F1E55C" w:rsidR="00044452" w:rsidRPr="001140DB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</w:t>
      </w:r>
      <w:r w:rsidRPr="001140DB">
        <w:rPr>
          <w:rFonts w:ascii="Roboto" w:hAnsi="Roboto"/>
          <w:color w:val="202124"/>
          <w:sz w:val="20"/>
          <w:szCs w:val="20"/>
          <w:shd w:val="clear" w:color="auto" w:fill="FFFFFF"/>
        </w:rPr>
        <w:t>edidos realizados al distribuidor(es)</w:t>
      </w:r>
      <w:r w:rsidR="00EC5844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5D62AC68" w14:textId="42815287" w:rsidR="00044452" w:rsidRDefault="00044452" w:rsidP="00044452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entas totales de mes, dinero ingresado y las ventas activas.</w:t>
      </w:r>
    </w:p>
    <w:p w14:paraId="6A279586" w14:textId="342CCEB3" w:rsidR="00FC42EB" w:rsidRPr="00EC5844" w:rsidRDefault="00044452" w:rsidP="001561AE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V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er los objetivos y metas de la empresa.</w:t>
      </w:r>
    </w:p>
    <w:p w14:paraId="6A279587" w14:textId="77777777" w:rsidR="00FC42EB" w:rsidRPr="006C00D9" w:rsidRDefault="00FC42EB" w:rsidP="001561AE">
      <w:pPr>
        <w:rPr>
          <w:rFonts w:ascii="Times New Roman" w:hAnsi="Times New Roman"/>
        </w:rPr>
      </w:pPr>
    </w:p>
    <w:p w14:paraId="6A27958A" w14:textId="23B9EE09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7" w:name="_Toc22529460"/>
      <w:bookmarkStart w:id="38" w:name="_Toc85989831"/>
      <w:bookmarkStart w:id="39" w:name="_Toc128166332"/>
      <w:r w:rsidRPr="006C00D9">
        <w:rPr>
          <w:rFonts w:ascii="Times New Roman" w:hAnsi="Times New Roman" w:cs="Times New Roman"/>
        </w:rPr>
        <w:t>Características de los Usuarios</w:t>
      </w:r>
      <w:bookmarkEnd w:id="37"/>
      <w:bookmarkEnd w:id="38"/>
      <w:bookmarkEnd w:id="39"/>
    </w:p>
    <w:p w14:paraId="6A27958D" w14:textId="79A5F163" w:rsidR="00CF5620" w:rsidRDefault="00EC5844" w:rsidP="001561AE">
      <w:pPr>
        <w:rPr>
          <w:rFonts w:ascii="Times New Roman" w:hAnsi="Times New Roman"/>
          <w:color w:val="EE0000"/>
        </w:rPr>
      </w:pPr>
      <w:r w:rsidRPr="00EC5844">
        <w:rPr>
          <w:rFonts w:ascii="Roboto" w:hAnsi="Roboto"/>
          <w:color w:val="202124"/>
          <w:sz w:val="20"/>
          <w:szCs w:val="20"/>
          <w:shd w:val="clear" w:color="auto" w:fill="FFFFFF"/>
        </w:rPr>
        <w:t>Información académica del propietario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 su</w:t>
      </w:r>
      <w:r w:rsidRPr="00EC584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nombre, NIT, fecha de nacimiento, años de experiencia. </w:t>
      </w:r>
    </w:p>
    <w:p w14:paraId="6E2A49FD" w14:textId="48165D1D" w:rsidR="00EC5844" w:rsidRDefault="00EC5844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C5844">
        <w:rPr>
          <w:rFonts w:ascii="Roboto" w:hAnsi="Roboto"/>
          <w:color w:val="202124"/>
          <w:sz w:val="20"/>
          <w:szCs w:val="20"/>
          <w:shd w:val="clear" w:color="auto" w:fill="FFFFFF"/>
        </w:rPr>
        <w:t>Nombre de la empresa, fecha de creación, RUT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 número de empleados contratados.</w:t>
      </w:r>
    </w:p>
    <w:p w14:paraId="1CFEF65B" w14:textId="77777777" w:rsidR="005327D5" w:rsidRPr="00EC5844" w:rsidRDefault="005327D5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A27958F" w14:textId="04ADDD10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0" w:name="_Toc22529461"/>
      <w:bookmarkStart w:id="41" w:name="_Toc85989832"/>
      <w:bookmarkStart w:id="42" w:name="_Toc128166333"/>
      <w:r w:rsidRPr="006C00D9">
        <w:rPr>
          <w:rFonts w:ascii="Times New Roman" w:hAnsi="Times New Roman" w:cs="Times New Roman"/>
          <w:lang w:val="es-ES"/>
        </w:rPr>
        <w:lastRenderedPageBreak/>
        <w:t>Restricciones</w:t>
      </w:r>
      <w:bookmarkEnd w:id="40"/>
      <w:bookmarkEnd w:id="41"/>
      <w:bookmarkEnd w:id="42"/>
    </w:p>
    <w:p w14:paraId="586878EE" w14:textId="69291F2B" w:rsidR="00E74454" w:rsidRPr="00E74454" w:rsidRDefault="00E74454" w:rsidP="00E74454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>El computador debe tener como mínimo 4 GB de memoria RAM, un disco interno ssd de 240GB y un procesador de una generación reciente con mínimo 2.0 GHz para el correcto funcionamiento del aplicativo.</w:t>
      </w:r>
    </w:p>
    <w:p w14:paraId="6A279593" w14:textId="0C35ABC4" w:rsidR="00977C94" w:rsidRPr="005126B4" w:rsidRDefault="00E74454" w:rsidP="001561AE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74454">
        <w:rPr>
          <w:rFonts w:ascii="Roboto" w:hAnsi="Roboto"/>
          <w:color w:val="202124"/>
          <w:sz w:val="20"/>
          <w:szCs w:val="20"/>
          <w:shd w:val="clear" w:color="auto" w:fill="FFFFFF"/>
        </w:rPr>
        <w:t>Debe tener conexión a internet para el correcto funcionamiento.</w:t>
      </w:r>
    </w:p>
    <w:p w14:paraId="6A279594" w14:textId="1962D9B7" w:rsidR="00977C94" w:rsidRPr="006C00D9" w:rsidRDefault="00977C9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3" w:name="_Toc22529462"/>
      <w:bookmarkStart w:id="44" w:name="_Toc85989833"/>
      <w:bookmarkStart w:id="45" w:name="_Toc128166334"/>
      <w:r w:rsidRPr="006C00D9">
        <w:rPr>
          <w:rFonts w:ascii="Times New Roman" w:hAnsi="Times New Roman" w:cs="Times New Roman"/>
          <w:lang w:val="es-ES"/>
        </w:rPr>
        <w:t>Suposiciones y Dependencias</w:t>
      </w:r>
      <w:bookmarkEnd w:id="43"/>
      <w:bookmarkEnd w:id="44"/>
      <w:bookmarkEnd w:id="45"/>
    </w:p>
    <w:p w14:paraId="6A279598" w14:textId="28ACF9CB" w:rsidR="00461BC4" w:rsidRPr="00341AA0" w:rsidRDefault="00341AA0" w:rsidP="001561A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341AA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Esta aplicación solo funcionara en sistemas operativos Windows 10 y 11. </w:t>
      </w:r>
    </w:p>
    <w:p w14:paraId="6A279599" w14:textId="2330334F" w:rsidR="00461BC4" w:rsidRPr="006C00D9" w:rsidRDefault="00461BC4" w:rsidP="002A0F12">
      <w:pPr>
        <w:pStyle w:val="Ttulo2"/>
        <w:rPr>
          <w:rFonts w:ascii="Times New Roman" w:hAnsi="Times New Roman" w:cs="Times New Roman"/>
          <w:lang w:val="es-ES"/>
        </w:rPr>
      </w:pPr>
      <w:bookmarkStart w:id="46" w:name="_Toc128166335"/>
      <w:r w:rsidRPr="006C00D9">
        <w:rPr>
          <w:rFonts w:ascii="Times New Roman" w:hAnsi="Times New Roman" w:cs="Times New Roman"/>
          <w:lang w:val="es-ES"/>
        </w:rPr>
        <w:t>Requerimientos</w:t>
      </w:r>
      <w:r w:rsidR="00A53428" w:rsidRPr="006C00D9">
        <w:rPr>
          <w:rFonts w:ascii="Times New Roman" w:hAnsi="Times New Roman" w:cs="Times New Roman"/>
          <w:lang w:val="es-ES"/>
        </w:rPr>
        <w:t xml:space="preserve"> Diferidos</w:t>
      </w:r>
      <w:bookmarkEnd w:id="46"/>
    </w:p>
    <w:p w14:paraId="6B070DB7" w14:textId="26666B2B" w:rsidR="00487CCC" w:rsidRPr="00487CCC" w:rsidRDefault="00487CCC" w:rsidP="00487CCC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>Tendrá una función de enviar al correo del cliente la factura y su fórmula.</w:t>
      </w:r>
    </w:p>
    <w:p w14:paraId="6A27963C" w14:textId="1EDBED75" w:rsidR="00D3259A" w:rsidRPr="00487CCC" w:rsidRDefault="00487CCC" w:rsidP="00487CCC">
      <w:pPr>
        <w:pStyle w:val="Prrafodelista"/>
        <w:numPr>
          <w:ilvl w:val="0"/>
          <w:numId w:val="2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Tendrá de una función de al finalizar el día y mes, se </w:t>
      </w:r>
      <w:r w:rsidR="005126B4"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>generará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automáticamente </w:t>
      </w:r>
      <w:r w:rsidR="005126B4">
        <w:rPr>
          <w:rFonts w:ascii="Roboto" w:hAnsi="Roboto"/>
          <w:color w:val="202124"/>
          <w:sz w:val="20"/>
          <w:szCs w:val="20"/>
          <w:shd w:val="clear" w:color="auto" w:fill="FFFFFF"/>
        </w:rPr>
        <w:t>en un formato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pdf con la información total de las ventas.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126B4">
        <w:rPr>
          <w:rFonts w:ascii="Roboto" w:hAnsi="Roboto"/>
          <w:color w:val="202124"/>
          <w:sz w:val="20"/>
          <w:szCs w:val="20"/>
          <w:shd w:val="clear" w:color="auto" w:fill="FFFFFF"/>
        </w:rPr>
        <w:t>Además,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el administrador tendrá un botón para que se lo genere en el momento deseado.</w:t>
      </w:r>
      <w:r w:rsidRPr="00487CC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sectPr w:rsidR="00D3259A" w:rsidRPr="00487CCC" w:rsidSect="00D54D2B">
      <w:footerReference w:type="even" r:id="rId8"/>
      <w:footerReference w:type="default" r:id="rId9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AF01" w14:textId="77777777" w:rsidR="00700C5C" w:rsidRDefault="00700C5C">
      <w:r>
        <w:separator/>
      </w:r>
    </w:p>
  </w:endnote>
  <w:endnote w:type="continuationSeparator" w:id="0">
    <w:p w14:paraId="37716C2C" w14:textId="77777777" w:rsidR="00700C5C" w:rsidRDefault="0070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C6F9" w14:textId="77777777" w:rsidR="00700C5C" w:rsidRDefault="00700C5C">
      <w:r>
        <w:separator/>
      </w:r>
    </w:p>
  </w:footnote>
  <w:footnote w:type="continuationSeparator" w:id="0">
    <w:p w14:paraId="54E5B129" w14:textId="77777777" w:rsidR="00700C5C" w:rsidRDefault="00700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746D7"/>
    <w:multiLevelType w:val="hybridMultilevel"/>
    <w:tmpl w:val="E782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55489710">
    <w:abstractNumId w:val="3"/>
  </w:num>
  <w:num w:numId="2" w16cid:durableId="1726446347">
    <w:abstractNumId w:val="0"/>
  </w:num>
  <w:num w:numId="3" w16cid:durableId="221019538">
    <w:abstractNumId w:val="2"/>
  </w:num>
  <w:num w:numId="4" w16cid:durableId="21294231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44452"/>
    <w:rsid w:val="00052774"/>
    <w:rsid w:val="000D2169"/>
    <w:rsid w:val="000F51B6"/>
    <w:rsid w:val="001140DB"/>
    <w:rsid w:val="0013066C"/>
    <w:rsid w:val="001561AE"/>
    <w:rsid w:val="00160F76"/>
    <w:rsid w:val="00174725"/>
    <w:rsid w:val="001878F7"/>
    <w:rsid w:val="00190194"/>
    <w:rsid w:val="001E0522"/>
    <w:rsid w:val="001E7660"/>
    <w:rsid w:val="002047D9"/>
    <w:rsid w:val="00270119"/>
    <w:rsid w:val="002973B4"/>
    <w:rsid w:val="002A0F12"/>
    <w:rsid w:val="002A6A48"/>
    <w:rsid w:val="002B4AAF"/>
    <w:rsid w:val="002B5424"/>
    <w:rsid w:val="002E15DC"/>
    <w:rsid w:val="0030265D"/>
    <w:rsid w:val="003049BA"/>
    <w:rsid w:val="00305463"/>
    <w:rsid w:val="00325702"/>
    <w:rsid w:val="00341AA0"/>
    <w:rsid w:val="003508ED"/>
    <w:rsid w:val="00361AFC"/>
    <w:rsid w:val="00362CDA"/>
    <w:rsid w:val="0037376A"/>
    <w:rsid w:val="00375DED"/>
    <w:rsid w:val="00390D4C"/>
    <w:rsid w:val="00396847"/>
    <w:rsid w:val="003C68F9"/>
    <w:rsid w:val="003D1163"/>
    <w:rsid w:val="003D1FC9"/>
    <w:rsid w:val="003F085B"/>
    <w:rsid w:val="003F55B7"/>
    <w:rsid w:val="004319CC"/>
    <w:rsid w:val="004419A8"/>
    <w:rsid w:val="00461BC4"/>
    <w:rsid w:val="00487CCC"/>
    <w:rsid w:val="00494B1D"/>
    <w:rsid w:val="00496340"/>
    <w:rsid w:val="00497486"/>
    <w:rsid w:val="004D759E"/>
    <w:rsid w:val="004F4479"/>
    <w:rsid w:val="005048B6"/>
    <w:rsid w:val="005126B4"/>
    <w:rsid w:val="00513426"/>
    <w:rsid w:val="00531E24"/>
    <w:rsid w:val="005327D5"/>
    <w:rsid w:val="00573B22"/>
    <w:rsid w:val="0057579D"/>
    <w:rsid w:val="00577D9E"/>
    <w:rsid w:val="0059064C"/>
    <w:rsid w:val="005A5970"/>
    <w:rsid w:val="005B1C79"/>
    <w:rsid w:val="005B4D24"/>
    <w:rsid w:val="005C76C4"/>
    <w:rsid w:val="00601F84"/>
    <w:rsid w:val="006075EA"/>
    <w:rsid w:val="00646D17"/>
    <w:rsid w:val="006942F9"/>
    <w:rsid w:val="006C00D9"/>
    <w:rsid w:val="006C4553"/>
    <w:rsid w:val="006F7C80"/>
    <w:rsid w:val="00700C5C"/>
    <w:rsid w:val="0070191C"/>
    <w:rsid w:val="00705A59"/>
    <w:rsid w:val="007121BE"/>
    <w:rsid w:val="00777722"/>
    <w:rsid w:val="00784B26"/>
    <w:rsid w:val="007E7866"/>
    <w:rsid w:val="00833124"/>
    <w:rsid w:val="00855015"/>
    <w:rsid w:val="00876601"/>
    <w:rsid w:val="00877D19"/>
    <w:rsid w:val="008807DC"/>
    <w:rsid w:val="008B2B9C"/>
    <w:rsid w:val="008D5BEF"/>
    <w:rsid w:val="008D5F34"/>
    <w:rsid w:val="008E435F"/>
    <w:rsid w:val="00906776"/>
    <w:rsid w:val="0092035D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42BAE"/>
    <w:rsid w:val="00A53428"/>
    <w:rsid w:val="00A6189E"/>
    <w:rsid w:val="00A66E39"/>
    <w:rsid w:val="00A868E1"/>
    <w:rsid w:val="00A87CE0"/>
    <w:rsid w:val="00AD38D6"/>
    <w:rsid w:val="00AD7CDC"/>
    <w:rsid w:val="00AE63CF"/>
    <w:rsid w:val="00AF64D9"/>
    <w:rsid w:val="00B50909"/>
    <w:rsid w:val="00B57F91"/>
    <w:rsid w:val="00B74F22"/>
    <w:rsid w:val="00B75340"/>
    <w:rsid w:val="00B846F7"/>
    <w:rsid w:val="00BB50E4"/>
    <w:rsid w:val="00BC1F5B"/>
    <w:rsid w:val="00BC5F6D"/>
    <w:rsid w:val="00BD2FB3"/>
    <w:rsid w:val="00BE07FC"/>
    <w:rsid w:val="00BE3B41"/>
    <w:rsid w:val="00C25B4B"/>
    <w:rsid w:val="00C50AB1"/>
    <w:rsid w:val="00CA4522"/>
    <w:rsid w:val="00CF5620"/>
    <w:rsid w:val="00CF79EA"/>
    <w:rsid w:val="00D00F05"/>
    <w:rsid w:val="00D21C13"/>
    <w:rsid w:val="00D2358F"/>
    <w:rsid w:val="00D3259A"/>
    <w:rsid w:val="00D41FF4"/>
    <w:rsid w:val="00D42778"/>
    <w:rsid w:val="00D54D2B"/>
    <w:rsid w:val="00D66FEF"/>
    <w:rsid w:val="00E31251"/>
    <w:rsid w:val="00E3211F"/>
    <w:rsid w:val="00E439FE"/>
    <w:rsid w:val="00E6701E"/>
    <w:rsid w:val="00E74454"/>
    <w:rsid w:val="00E777D5"/>
    <w:rsid w:val="00E92AD1"/>
    <w:rsid w:val="00EB4CF9"/>
    <w:rsid w:val="00EB6FED"/>
    <w:rsid w:val="00EC5844"/>
    <w:rsid w:val="00EE568F"/>
    <w:rsid w:val="00F03E14"/>
    <w:rsid w:val="00F167B2"/>
    <w:rsid w:val="00F24CBE"/>
    <w:rsid w:val="00F63258"/>
    <w:rsid w:val="00F65570"/>
    <w:rsid w:val="00F7017C"/>
    <w:rsid w:val="00F808DD"/>
    <w:rsid w:val="00F872BF"/>
    <w:rsid w:val="00F979D0"/>
    <w:rsid w:val="00FA7463"/>
    <w:rsid w:val="00FB3A8E"/>
    <w:rsid w:val="00FC04AC"/>
    <w:rsid w:val="00FC42EB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794DF"/>
  <w15:docId w15:val="{83B2C47F-22AC-41B3-A9E3-4099899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830(UML).dot</Template>
  <TotalTime>314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Tabla de contenidos</vt:lpstr>
      <vt:lpstr>Tabla de contenidos</vt:lpstr>
    </vt:vector>
  </TitlesOfParts>
  <Company>Sony Electronics, Inc.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Facultad de Ciencias Exactas y Tecnologías - UNSE</dc:creator>
  <cp:lastModifiedBy>mateo cm</cp:lastModifiedBy>
  <cp:revision>19</cp:revision>
  <cp:lastPrinted>2004-10-22T00:36:00Z</cp:lastPrinted>
  <dcterms:created xsi:type="dcterms:W3CDTF">2023-02-25T02:24:00Z</dcterms:created>
  <dcterms:modified xsi:type="dcterms:W3CDTF">2023-03-06T20:30:00Z</dcterms:modified>
</cp:coreProperties>
</file>